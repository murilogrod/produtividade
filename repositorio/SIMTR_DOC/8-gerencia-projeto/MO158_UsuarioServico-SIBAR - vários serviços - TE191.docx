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5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</w:tblGrid>
      <w:tr w:rsidR="00E24FB1" w:rsidRPr="00624B20" w:rsidTr="00F81958">
        <w:tc>
          <w:tcPr>
            <w:tcW w:w="1629" w:type="dxa"/>
          </w:tcPr>
          <w:p w:rsidR="00E24FB1" w:rsidRPr="004A395F" w:rsidRDefault="00E24FB1" w:rsidP="00F81958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4A395F">
              <w:rPr>
                <w:szCs w:val="18"/>
              </w:rPr>
              <w:t>Grau de sigilo</w:t>
            </w:r>
          </w:p>
        </w:tc>
      </w:tr>
      <w:tr w:rsidR="00E24FB1" w:rsidRPr="004A395F" w:rsidTr="00F81958">
        <w:tc>
          <w:tcPr>
            <w:tcW w:w="1629" w:type="dxa"/>
          </w:tcPr>
          <w:p w:rsidR="00E24FB1" w:rsidRPr="004A395F" w:rsidRDefault="00E24FB1" w:rsidP="00F81958">
            <w:pPr>
              <w:rPr>
                <w:rFonts w:cs="Arial"/>
                <w:sz w:val="8"/>
                <w:szCs w:val="8"/>
              </w:rPr>
            </w:pPr>
          </w:p>
        </w:tc>
      </w:tr>
      <w:bookmarkStart w:id="0" w:name="Dropdown1"/>
      <w:tr w:rsidR="00E24FB1" w:rsidRPr="00624B20" w:rsidTr="00F81958">
        <w:tc>
          <w:tcPr>
            <w:tcW w:w="1629" w:type="dxa"/>
          </w:tcPr>
          <w:p w:rsidR="00E24FB1" w:rsidRPr="004A395F" w:rsidRDefault="001B226D" w:rsidP="00F81958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#CONFIDENCIAL 05"/>
                    <w:listEntry w:val="#CONFIDENCIAL 20"/>
                  </w:ddList>
                </w:ffData>
              </w:fldChar>
            </w:r>
            <w:r>
              <w:rPr>
                <w:rFonts w:cs="Arial"/>
                <w:szCs w:val="18"/>
              </w:rPr>
              <w:instrText xml:space="preserve"> FORMDROPDOWN </w:instrText>
            </w:r>
            <w:r w:rsidR="001F6F30">
              <w:rPr>
                <w:rFonts w:cs="Arial"/>
                <w:szCs w:val="18"/>
              </w:rPr>
            </w:r>
            <w:r w:rsidR="001F6F30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fldChar w:fldCharType="end"/>
            </w:r>
            <w:bookmarkEnd w:id="0"/>
          </w:p>
        </w:tc>
      </w:tr>
    </w:tbl>
    <w:p w:rsidR="00E24FB1" w:rsidRPr="00B60BEC" w:rsidRDefault="00E24FB1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3"/>
        <w:gridCol w:w="1397"/>
        <w:gridCol w:w="2090"/>
        <w:gridCol w:w="1371"/>
      </w:tblGrid>
      <w:tr w:rsidR="004A395F" w:rsidRPr="00562C2D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1. Nome Responsável pela solicitação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Matrícula</w:t>
            </w:r>
          </w:p>
        </w:tc>
        <w:tc>
          <w:tcPr>
            <w:tcW w:w="2127" w:type="dxa"/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Unidade (sigla/código)</w:t>
            </w:r>
          </w:p>
        </w:tc>
        <w:tc>
          <w:tcPr>
            <w:tcW w:w="1383" w:type="dxa"/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Data</w:t>
            </w:r>
          </w:p>
        </w:tc>
      </w:tr>
      <w:tr w:rsidR="004A395F" w:rsidRPr="00562C2D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127" w:type="dxa"/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1383" w:type="dxa"/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" w:name="Texto22"/>
      <w:tr w:rsidR="004A395F" w:rsidRPr="00FA69D6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WELBER MACHADO DE GOUVEIA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1"/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" w:name="Texto23"/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C065440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2"/>
          </w:p>
        </w:tc>
        <w:tc>
          <w:tcPr>
            <w:tcW w:w="2127" w:type="dxa"/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3" w:name="Texto21"/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GITECGO - 7875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3"/>
          </w:p>
        </w:tc>
        <w:bookmarkStart w:id="4" w:name="Texto19"/>
        <w:tc>
          <w:tcPr>
            <w:tcW w:w="1383" w:type="dxa"/>
          </w:tcPr>
          <w:p w:rsidR="004A395F" w:rsidRPr="00FA69D6" w:rsidRDefault="004A395F" w:rsidP="00421676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szCs w:val="18"/>
              </w:rPr>
              <w:t>18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4"/>
            <w:r w:rsidRPr="00FA69D6">
              <w:rPr>
                <w:rFonts w:cs="Arial"/>
                <w:szCs w:val="18"/>
              </w:rPr>
              <w:t>/</w:t>
            </w:r>
            <w:r w:rsidRPr="00FA69D6">
              <w:rPr>
                <w:rFonts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szCs w:val="18"/>
              </w:rPr>
              <w:t>01</w:t>
            </w:r>
            <w:r w:rsidRPr="00FA69D6">
              <w:rPr>
                <w:rFonts w:cs="Arial"/>
                <w:szCs w:val="18"/>
              </w:rPr>
              <w:fldChar w:fldCharType="end"/>
            </w:r>
            <w:r w:rsidRPr="00FA69D6">
              <w:rPr>
                <w:rFonts w:cs="Arial"/>
                <w:szCs w:val="18"/>
              </w:rPr>
              <w:t>/</w:t>
            </w:r>
            <w:bookmarkStart w:id="5" w:name="Texto20"/>
            <w:r w:rsidR="00FA69D6" w:rsidRPr="00FA69D6">
              <w:rPr>
                <w:rFonts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FA69D6" w:rsidRPr="00FA69D6">
              <w:rPr>
                <w:rFonts w:cs="Arial"/>
                <w:szCs w:val="18"/>
              </w:rPr>
              <w:instrText xml:space="preserve"> FORMTEXT </w:instrText>
            </w:r>
            <w:r w:rsidR="00FA69D6" w:rsidRPr="00FA69D6">
              <w:rPr>
                <w:rFonts w:cs="Arial"/>
                <w:szCs w:val="18"/>
              </w:rPr>
            </w:r>
            <w:r w:rsidR="00FA69D6" w:rsidRPr="00FA69D6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noProof/>
                <w:szCs w:val="18"/>
              </w:rPr>
              <w:t>2018</w:t>
            </w:r>
            <w:r w:rsidR="00FA69D6" w:rsidRPr="00FA69D6">
              <w:rPr>
                <w:rFonts w:cs="Arial"/>
                <w:szCs w:val="18"/>
              </w:rPr>
              <w:fldChar w:fldCharType="end"/>
            </w:r>
            <w:bookmarkEnd w:id="5"/>
          </w:p>
        </w:tc>
      </w:tr>
    </w:tbl>
    <w:p w:rsidR="004A395F" w:rsidRPr="00B60BEC" w:rsidRDefault="004A395F" w:rsidP="000F0D7D">
      <w:pPr>
        <w:pStyle w:val="NormalJustificado"/>
        <w:rPr>
          <w:rFonts w:cs="Arial"/>
          <w:szCs w:val="18"/>
        </w:rPr>
      </w:pPr>
    </w:p>
    <w:p w:rsidR="004A395F" w:rsidRPr="00306C9C" w:rsidRDefault="00B25A5B" w:rsidP="000F0D7D">
      <w:pPr>
        <w:pStyle w:val="NormalJustificado"/>
        <w:rPr>
          <w:rFonts w:cs="Arial"/>
          <w:szCs w:val="18"/>
        </w:rPr>
      </w:pPr>
      <w:r w:rsidRPr="00306C9C">
        <w:rPr>
          <w:rFonts w:cs="Arial"/>
          <w:szCs w:val="18"/>
        </w:rPr>
        <w:t>1.1 Tipo</w:t>
      </w:r>
    </w:p>
    <w:p w:rsidR="004A395F" w:rsidRPr="00B25A5B" w:rsidRDefault="004A395F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7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"/>
        <w:gridCol w:w="1252"/>
        <w:gridCol w:w="317"/>
        <w:gridCol w:w="1252"/>
        <w:gridCol w:w="317"/>
        <w:gridCol w:w="1243"/>
        <w:gridCol w:w="317"/>
        <w:gridCol w:w="1633"/>
        <w:gridCol w:w="317"/>
        <w:gridCol w:w="956"/>
        <w:gridCol w:w="317"/>
        <w:gridCol w:w="1513"/>
      </w:tblGrid>
      <w:tr w:rsidR="00B25A5B" w:rsidRPr="00562C2D" w:rsidTr="00874196">
        <w:tc>
          <w:tcPr>
            <w:tcW w:w="317" w:type="dxa"/>
          </w:tcPr>
          <w:bookmarkStart w:id="6" w:name="Texto24"/>
          <w:p w:rsidR="00B25A5B" w:rsidRPr="00562C2D" w:rsidRDefault="00B25A5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6"/>
          </w:p>
        </w:tc>
        <w:tc>
          <w:tcPr>
            <w:tcW w:w="1255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t>Sistema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55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Produto  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Canal  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Conexão CICS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PWC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</w:tcPr>
          <w:p w:rsidR="00B25A5B" w:rsidRPr="00562C2D" w:rsidRDefault="00B25A5B" w:rsidP="00B25A5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5A5B" w:rsidRPr="00562C2D" w:rsidRDefault="00B25A5B" w:rsidP="00B25A5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Intersites PWC</w:t>
            </w:r>
          </w:p>
        </w:tc>
      </w:tr>
    </w:tbl>
    <w:p w:rsidR="004A395F" w:rsidRPr="00B60BEC" w:rsidRDefault="004A395F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3"/>
        <w:gridCol w:w="4828"/>
      </w:tblGrid>
      <w:tr w:rsidR="00B60BEC" w:rsidRPr="00562C2D" w:rsidTr="00562C2D">
        <w:tc>
          <w:tcPr>
            <w:tcW w:w="4781" w:type="dxa"/>
            <w:tcBorders>
              <w:top w:val="nil"/>
              <w:bottom w:val="nil"/>
            </w:tcBorders>
          </w:tcPr>
          <w:p w:rsidR="00B60BEC" w:rsidRPr="00562C2D" w:rsidRDefault="00B60BEC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Sistema (sigla)</w:t>
            </w:r>
          </w:p>
        </w:tc>
        <w:tc>
          <w:tcPr>
            <w:tcW w:w="4890" w:type="dxa"/>
            <w:tcBorders>
              <w:top w:val="nil"/>
              <w:bottom w:val="nil"/>
            </w:tcBorders>
          </w:tcPr>
          <w:p w:rsidR="00B60BEC" w:rsidRPr="00562C2D" w:rsidRDefault="00B60BEC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Nome do usuário a ser criado:</w:t>
            </w:r>
          </w:p>
        </w:tc>
      </w:tr>
      <w:tr w:rsidR="00B60BEC" w:rsidRPr="00562C2D" w:rsidTr="00562C2D">
        <w:tc>
          <w:tcPr>
            <w:tcW w:w="4781" w:type="dxa"/>
            <w:tcBorders>
              <w:top w:val="nil"/>
              <w:bottom w:val="nil"/>
            </w:tcBorders>
          </w:tcPr>
          <w:p w:rsidR="00B60BEC" w:rsidRPr="00562C2D" w:rsidRDefault="00B60BEC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890" w:type="dxa"/>
            <w:tcBorders>
              <w:top w:val="nil"/>
              <w:bottom w:val="nil"/>
            </w:tcBorders>
          </w:tcPr>
          <w:p w:rsidR="00B60BEC" w:rsidRPr="00562C2D" w:rsidRDefault="00B60BEC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B60BEC" w:rsidRPr="00562C2D" w:rsidTr="00562C2D">
        <w:tc>
          <w:tcPr>
            <w:tcW w:w="4781" w:type="dxa"/>
            <w:tcBorders>
              <w:top w:val="nil"/>
            </w:tcBorders>
          </w:tcPr>
          <w:p w:rsidR="00B60BEC" w:rsidRPr="00562C2D" w:rsidRDefault="00B60BEC" w:rsidP="00273E5E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7" w:name="Texto25"/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273E5E">
              <w:rPr>
                <w:rFonts w:cs="Arial"/>
                <w:noProof/>
                <w:sz w:val="24"/>
                <w:szCs w:val="24"/>
              </w:rPr>
              <w:t>SIMTR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4890" w:type="dxa"/>
            <w:tcBorders>
              <w:top w:val="nil"/>
            </w:tcBorders>
          </w:tcPr>
          <w:p w:rsidR="00B60BEC" w:rsidRPr="00562C2D" w:rsidRDefault="00B60BEC" w:rsidP="00026954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8" w:name="Texto26"/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026954" w:rsidRPr="00026954">
              <w:rPr>
                <w:rFonts w:cs="Arial"/>
                <w:sz w:val="24"/>
                <w:szCs w:val="24"/>
              </w:rPr>
              <w:t>SMTR</w:t>
            </w:r>
            <w:r w:rsidR="00026954">
              <w:rPr>
                <w:rFonts w:cs="Arial"/>
                <w:sz w:val="24"/>
                <w:szCs w:val="24"/>
              </w:rPr>
              <w:t>BAR</w:t>
            </w:r>
            <w:r w:rsidR="00026954" w:rsidRPr="00026954">
              <w:rPr>
                <w:rFonts w:cs="Arial"/>
                <w:sz w:val="24"/>
                <w:szCs w:val="24"/>
              </w:rPr>
              <w:t>D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  <w:bookmarkEnd w:id="8"/>
          </w:p>
        </w:tc>
      </w:tr>
    </w:tbl>
    <w:p w:rsidR="00B60BEC" w:rsidRPr="00B60BEC" w:rsidRDefault="00B60BEC" w:rsidP="000F0D7D">
      <w:pPr>
        <w:pStyle w:val="NormalJustificado"/>
        <w:rPr>
          <w:rFonts w:cs="Arial"/>
          <w:szCs w:val="18"/>
        </w:rPr>
      </w:pPr>
    </w:p>
    <w:p w:rsidR="00B25A5B" w:rsidRPr="00C20D6E" w:rsidRDefault="00B25A5B" w:rsidP="00B25A5B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Qual o ambiente de criação do usuário?</w:t>
      </w:r>
    </w:p>
    <w:p w:rsidR="004A395F" w:rsidRPr="00B25A5B" w:rsidRDefault="004A395F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"/>
        <w:gridCol w:w="1927"/>
        <w:gridCol w:w="317"/>
        <w:gridCol w:w="1927"/>
        <w:gridCol w:w="317"/>
        <w:gridCol w:w="2067"/>
        <w:gridCol w:w="317"/>
        <w:gridCol w:w="2336"/>
      </w:tblGrid>
      <w:tr w:rsidR="00B25A5B" w:rsidRPr="00562C2D" w:rsidTr="00874196"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DES</w:t>
            </w:r>
          </w:p>
        </w:tc>
        <w:tc>
          <w:tcPr>
            <w:tcW w:w="317" w:type="dxa"/>
          </w:tcPr>
          <w:p w:rsidR="00B25A5B" w:rsidRPr="00562C2D" w:rsidRDefault="00B25A5B" w:rsidP="00273E5E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TQS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HMP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367" w:type="dxa"/>
            <w:tcBorders>
              <w:top w:val="nil"/>
              <w:bottom w:val="nil"/>
              <w:right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PRD</w:t>
            </w:r>
          </w:p>
        </w:tc>
      </w:tr>
    </w:tbl>
    <w:p w:rsidR="004A395F" w:rsidRPr="00AA4C6B" w:rsidRDefault="004A395F" w:rsidP="000F0D7D">
      <w:pPr>
        <w:pStyle w:val="NormalJustificado"/>
        <w:rPr>
          <w:rFonts w:cs="Arial"/>
          <w:szCs w:val="18"/>
        </w:rPr>
      </w:pPr>
    </w:p>
    <w:p w:rsidR="00AA4C6B" w:rsidRPr="00C20D6E" w:rsidRDefault="0073047B" w:rsidP="00AA4C6B">
      <w:pPr>
        <w:pStyle w:val="Cabealho"/>
        <w:tabs>
          <w:tab w:val="clear" w:pos="4419"/>
          <w:tab w:val="clear" w:pos="8838"/>
        </w:tabs>
        <w:rPr>
          <w:rFonts w:cs="Arial"/>
        </w:rPr>
      </w:pPr>
      <w:r>
        <w:rPr>
          <w:rFonts w:cs="Arial"/>
        </w:rPr>
        <w:t>1.1.2 -</w:t>
      </w:r>
      <w:r w:rsidR="00AA4C6B" w:rsidRPr="00C20D6E">
        <w:rPr>
          <w:rFonts w:cs="Arial"/>
        </w:rPr>
        <w:t xml:space="preserve"> Quais bases/sistemas de autenticação/autorização são usadas?</w:t>
      </w:r>
    </w:p>
    <w:p w:rsidR="00AA4C6B" w:rsidRPr="00306C9C" w:rsidRDefault="00AA4C6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4480"/>
        <w:gridCol w:w="322"/>
        <w:gridCol w:w="4520"/>
      </w:tblGrid>
      <w:tr w:rsidR="00AA4C6B" w:rsidRPr="00562C2D" w:rsidTr="00562C2D">
        <w:tc>
          <w:tcPr>
            <w:tcW w:w="284" w:type="dxa"/>
            <w:tcBorders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RACF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OPENLDAP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AD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SISGR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LDAP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SIASE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AA4C6B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 xml:space="preserve">Acesso ao SGBD Qual? </w:t>
            </w:r>
            <w:r w:rsidRPr="00562C2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</w:rPr>
              <w:instrText xml:space="preserve"> FORMTEXT </w:instrText>
            </w:r>
            <w:r w:rsidRPr="00562C2D">
              <w:rPr>
                <w:rFonts w:cs="Arial"/>
              </w:rPr>
            </w:r>
            <w:r w:rsidRPr="00562C2D">
              <w:rPr>
                <w:rFonts w:cs="Arial"/>
              </w:rPr>
              <w:fldChar w:fldCharType="separate"/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SINAV</w:t>
            </w:r>
          </w:p>
        </w:tc>
      </w:tr>
    </w:tbl>
    <w:p w:rsidR="00AA4C6B" w:rsidRDefault="00AA4C6B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3047B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1.2 Qual o prazo de utilização do usuário</w:t>
            </w:r>
          </w:p>
        </w:tc>
      </w:tr>
      <w:tr w:rsidR="0073047B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73047B" w:rsidRPr="00562C2D" w:rsidTr="00562C2D">
        <w:tc>
          <w:tcPr>
            <w:tcW w:w="9671" w:type="dxa"/>
            <w:tcBorders>
              <w:top w:val="nil"/>
            </w:tcBorders>
          </w:tcPr>
          <w:p w:rsidR="0073047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9" w:name="Texto27"/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Indeterminado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9"/>
          </w:p>
        </w:tc>
      </w:tr>
    </w:tbl>
    <w:p w:rsidR="00AA4C6B" w:rsidRPr="00306C9C" w:rsidRDefault="00AA4C6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3"/>
        <w:gridCol w:w="6718"/>
      </w:tblGrid>
      <w:tr w:rsidR="0073047B" w:rsidRPr="00562C2D" w:rsidTr="00562C2D">
        <w:tc>
          <w:tcPr>
            <w:tcW w:w="9671" w:type="dxa"/>
            <w:gridSpan w:val="2"/>
            <w:tcBorders>
              <w:top w:val="nil"/>
              <w:bottom w:val="nil"/>
            </w:tcBorders>
          </w:tcPr>
          <w:p w:rsidR="0073047B" w:rsidRPr="00562C2D" w:rsidRDefault="0073047B" w:rsidP="0073047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1.3 Finalidade/Justificativa de utilização do usuário:</w:t>
            </w:r>
            <w:r w:rsidRPr="00562C2D">
              <w:rPr>
                <w:rFonts w:cs="Arial"/>
                <w:szCs w:val="18"/>
              </w:rPr>
              <w:t xml:space="preserve"> </w:t>
            </w:r>
          </w:p>
        </w:tc>
      </w:tr>
      <w:tr w:rsidR="0073047B" w:rsidRPr="00562C2D" w:rsidTr="00562C2D">
        <w:tc>
          <w:tcPr>
            <w:tcW w:w="9671" w:type="dxa"/>
            <w:gridSpan w:val="2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0" w:name="Texto28"/>
      <w:tr w:rsidR="0073047B" w:rsidRPr="00562C2D" w:rsidTr="00562C2D">
        <w:tc>
          <w:tcPr>
            <w:tcW w:w="283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3047B" w:rsidRPr="00562C2D" w:rsidRDefault="0073047B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 w:rsidRPr="00D066A4">
              <w:rPr>
                <w:rFonts w:cs="Arial"/>
                <w:noProof/>
                <w:szCs w:val="18"/>
              </w:rPr>
              <w:t>Acesso a serviços do Barramento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0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047B" w:rsidRPr="00562C2D" w:rsidRDefault="0073047B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11" w:name="Texto29"/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1"/>
          </w:p>
        </w:tc>
      </w:tr>
    </w:tbl>
    <w:p w:rsidR="00B25A5B" w:rsidRDefault="00B25A5B" w:rsidP="000F0D7D">
      <w:pPr>
        <w:pStyle w:val="NormalJustificado"/>
        <w:rPr>
          <w:rFonts w:cs="Arial"/>
          <w:szCs w:val="18"/>
        </w:rPr>
      </w:pP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4506"/>
        <w:gridCol w:w="236"/>
        <w:gridCol w:w="322"/>
        <w:gridCol w:w="4240"/>
      </w:tblGrid>
      <w:tr w:rsidR="009529F5" w:rsidRPr="00562C2D" w:rsidTr="00874196">
        <w:tc>
          <w:tcPr>
            <w:tcW w:w="48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ind w:left="-108"/>
              <w:rPr>
                <w:rFonts w:cs="Arial"/>
                <w:szCs w:val="18"/>
                <w:u w:val="single"/>
              </w:rPr>
            </w:pPr>
            <w:r w:rsidRPr="00562C2D">
              <w:rPr>
                <w:rFonts w:cs="Arial"/>
              </w:rPr>
              <w:t xml:space="preserve">2. Função do usuário </w:t>
            </w:r>
            <w:r w:rsidR="003950B4">
              <w:rPr>
                <w:rFonts w:cs="Arial"/>
              </w:rPr>
              <w:t xml:space="preserve">a </w:t>
            </w:r>
            <w:r w:rsidRPr="00562C2D">
              <w:rPr>
                <w:rFonts w:cs="Arial"/>
              </w:rPr>
              <w:t>ser criado</w:t>
            </w: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3. Qual a forma de segurança implementada</w:t>
            </w: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rPr>
          <w:trHeight w:val="161"/>
        </w:trPr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tcBorders>
              <w:top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Acesso ao Banco de Dados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9529F5" w:rsidRPr="00562C2D" w:rsidRDefault="009529F5" w:rsidP="009529F5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249" w:type="dxa"/>
            <w:tcBorders>
              <w:top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Segurança Declarativa</w:t>
            </w: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rPr>
          <w:trHeight w:val="193"/>
        </w:trPr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vMerge w:val="restart"/>
            <w:tcBorders>
              <w:top w:val="nil"/>
              <w:right w:val="single" w:sz="4" w:space="0" w:color="auto"/>
            </w:tcBorders>
          </w:tcPr>
          <w:p w:rsidR="009529F5" w:rsidRPr="00562C2D" w:rsidRDefault="009529F5" w:rsidP="00FA69D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Processo Transacional com outros Sistemas Especifique: </w:t>
            </w:r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249" w:type="dxa"/>
            <w:vMerge w:val="restart"/>
            <w:tcBorders>
              <w:top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Segurança Programática</w:t>
            </w:r>
          </w:p>
        </w:tc>
      </w:tr>
      <w:tr w:rsidR="009529F5" w:rsidRPr="00562C2D" w:rsidTr="00874196">
        <w:trPr>
          <w:trHeight w:val="215"/>
        </w:trPr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4517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4249" w:type="dxa"/>
            <w:vMerge/>
            <w:tcBorders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tcBorders>
              <w:top w:val="nil"/>
              <w:bottom w:val="nil"/>
              <w:right w:val="single" w:sz="4" w:space="0" w:color="auto"/>
            </w:tcBorders>
          </w:tcPr>
          <w:p w:rsidR="009529F5" w:rsidRPr="00562C2D" w:rsidRDefault="009529F5" w:rsidP="00BC6584">
            <w:pPr>
              <w:pStyle w:val="NormalJustificado"/>
              <w:rPr>
                <w:rFonts w:cs="Arial"/>
              </w:rPr>
            </w:pPr>
            <w:r w:rsidRPr="00562C2D">
              <w:rPr>
                <w:rFonts w:cs="Arial"/>
              </w:rPr>
              <w:t xml:space="preserve">Outra </w:t>
            </w:r>
            <w:bookmarkStart w:id="12" w:name="Texto8"/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Texto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BC6584" w:rsidRPr="00BC6584">
              <w:rPr>
                <w:rFonts w:cs="Arial"/>
                <w:u w:val="single"/>
              </w:rPr>
              <w:t>Con</w:t>
            </w:r>
            <w:r w:rsidR="00BC6584">
              <w:rPr>
                <w:rFonts w:cs="Arial"/>
                <w:u w:val="single"/>
              </w:rPr>
              <w:t>ta Serviço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  <w:bookmarkEnd w:id="12"/>
            <w:r w:rsidRPr="00562C2D">
              <w:rPr>
                <w:rFonts w:cs="Arial"/>
              </w:rPr>
              <w:t xml:space="preserve"> Especifique: </w:t>
            </w:r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BC6584" w:rsidRPr="00BC6584">
              <w:rPr>
                <w:rFonts w:cs="Arial"/>
                <w:noProof/>
                <w:u w:val="single"/>
              </w:rPr>
              <w:t>ACESSO SIBAR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</w:tr>
    </w:tbl>
    <w:p w:rsidR="008E05AA" w:rsidRDefault="008E05AA" w:rsidP="000F0D7D">
      <w:pPr>
        <w:pStyle w:val="NormalJustificado"/>
        <w:rPr>
          <w:rFonts w:cs="Arial"/>
          <w:szCs w:val="18"/>
        </w:rPr>
      </w:pPr>
    </w:p>
    <w:p w:rsidR="00A23090" w:rsidRPr="00C20D6E" w:rsidRDefault="00A23090" w:rsidP="00A23090">
      <w:pPr>
        <w:pStyle w:val="Cabealho"/>
        <w:tabs>
          <w:tab w:val="clear" w:pos="4419"/>
          <w:tab w:val="clear" w:pos="8838"/>
        </w:tabs>
        <w:jc w:val="both"/>
        <w:rPr>
          <w:rFonts w:cs="Arial"/>
        </w:rPr>
      </w:pPr>
      <w:r w:rsidRPr="00C20D6E">
        <w:rPr>
          <w:rFonts w:cs="Arial"/>
        </w:rPr>
        <w:t>3. O usuár</w:t>
      </w:r>
      <w:r>
        <w:rPr>
          <w:rFonts w:cs="Arial"/>
        </w:rPr>
        <w:t>io usa dados de outros Sistemas</w:t>
      </w:r>
      <w:r w:rsidRPr="00C20D6E">
        <w:rPr>
          <w:rFonts w:cs="Arial"/>
        </w:rPr>
        <w:t xml:space="preserve">? </w:t>
      </w:r>
    </w:p>
    <w:p w:rsidR="008E05AA" w:rsidRPr="00A23090" w:rsidRDefault="008E05AA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3"/>
        <w:gridCol w:w="317"/>
        <w:gridCol w:w="7762"/>
      </w:tblGrid>
      <w:tr w:rsidR="00A23090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A23090" w:rsidRPr="00562C2D" w:rsidRDefault="00A23090" w:rsidP="000E7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0E7E5E">
              <w:rPr>
                <w:rFonts w:cs="Arial"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A23090" w:rsidRPr="00562C2D" w:rsidRDefault="00A23090" w:rsidP="0042167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73047B" w:rsidRPr="00A23090" w:rsidRDefault="0073047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A23090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Quais</w:t>
            </w:r>
          </w:p>
        </w:tc>
      </w:tr>
      <w:tr w:rsidR="00A23090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23090" w:rsidRPr="00562C2D" w:rsidTr="00562C2D">
        <w:tc>
          <w:tcPr>
            <w:tcW w:w="9671" w:type="dxa"/>
            <w:tcBorders>
              <w:top w:val="nil"/>
            </w:tcBorders>
          </w:tcPr>
          <w:p w:rsidR="00AB1E26" w:rsidRDefault="00A23090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80E3B">
              <w:rPr>
                <w:rFonts w:cs="Arial"/>
                <w:szCs w:val="18"/>
              </w:rPr>
              <w:t>S</w:t>
            </w:r>
            <w:r w:rsidR="00421676">
              <w:rPr>
                <w:rFonts w:cs="Arial"/>
                <w:noProof/>
                <w:szCs w:val="18"/>
              </w:rPr>
              <w:t>erviço</w:t>
            </w:r>
            <w:r w:rsidR="00AB1E26">
              <w:rPr>
                <w:rFonts w:cs="Arial"/>
                <w:noProof/>
                <w:szCs w:val="18"/>
              </w:rPr>
              <w:t>s já solicitados anteriormente:</w:t>
            </w:r>
          </w:p>
          <w:p w:rsidR="00AB1E26" w:rsidRDefault="00AB1E26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>
              <w:rPr>
                <w:rFonts w:cs="Arial"/>
                <w:noProof/>
                <w:szCs w:val="18"/>
              </w:rPr>
              <w:t>1.</w:t>
            </w:r>
            <w:r w:rsidR="00421676">
              <w:rPr>
                <w:rFonts w:cs="Arial"/>
                <w:noProof/>
                <w:szCs w:val="18"/>
              </w:rPr>
              <w:t xml:space="preserve"> CONSULTA CLIENTE</w:t>
            </w:r>
            <w:r w:rsidR="00D80E3B">
              <w:rPr>
                <w:rFonts w:cs="Arial"/>
                <w:noProof/>
                <w:szCs w:val="18"/>
              </w:rPr>
              <w:t xml:space="preserve"> </w:t>
            </w:r>
          </w:p>
          <w:p w:rsidR="00D80E3B" w:rsidRPr="00D80E3B" w:rsidRDefault="00D80E3B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>
              <w:rPr>
                <w:rFonts w:cs="Arial"/>
                <w:noProof/>
                <w:szCs w:val="18"/>
              </w:rPr>
              <w:t xml:space="preserve">- </w:t>
            </w:r>
            <w:r w:rsidRPr="00D80E3B">
              <w:rPr>
                <w:rFonts w:cs="Arial"/>
                <w:noProof/>
                <w:szCs w:val="18"/>
              </w:rPr>
              <w:t>Filas</w:t>
            </w:r>
            <w:r>
              <w:rPr>
                <w:rFonts w:cs="Arial"/>
                <w:noProof/>
                <w:szCs w:val="18"/>
              </w:rPr>
              <w:t>:</w:t>
            </w:r>
          </w:p>
          <w:p w:rsidR="00D80E3B" w:rsidRPr="00D80E3B" w:rsidRDefault="00D80E3B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 w:rsidRPr="00D80E3B">
              <w:rPr>
                <w:rFonts w:cs="Arial"/>
                <w:noProof/>
                <w:szCs w:val="18"/>
              </w:rPr>
              <w:t>SIBAR.REQ.CONSULTA_CLIENTE</w:t>
            </w:r>
          </w:p>
          <w:p w:rsidR="00D80E3B" w:rsidRDefault="00D80E3B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 w:rsidRPr="00D80E3B">
              <w:rPr>
                <w:rFonts w:cs="Arial"/>
                <w:noProof/>
                <w:szCs w:val="18"/>
              </w:rPr>
              <w:t>SIBAR.RSP.CONSULTA_CLIENTE</w:t>
            </w:r>
          </w:p>
          <w:p w:rsidR="00D80E3B" w:rsidRDefault="00D80E3B" w:rsidP="00D80E3B">
            <w:pPr>
              <w:pStyle w:val="NormalJustificado"/>
              <w:rPr>
                <w:rFonts w:cs="Arial"/>
                <w:noProof/>
                <w:szCs w:val="18"/>
              </w:rPr>
            </w:pPr>
          </w:p>
          <w:p w:rsidR="00AB1E26" w:rsidRDefault="00AB1E26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>
              <w:rPr>
                <w:rFonts w:cs="Arial"/>
                <w:noProof/>
                <w:szCs w:val="18"/>
              </w:rPr>
              <w:t>2.</w:t>
            </w:r>
            <w:r w:rsidR="00D80E3B">
              <w:rPr>
                <w:rFonts w:cs="Arial"/>
                <w:noProof/>
                <w:szCs w:val="18"/>
              </w:rPr>
              <w:t xml:space="preserve"> CONSULTA AVALIAÇÃO RISCO</w:t>
            </w:r>
          </w:p>
          <w:p w:rsidR="00D80E3B" w:rsidRDefault="00D80E3B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>
              <w:rPr>
                <w:rFonts w:cs="Arial"/>
                <w:noProof/>
                <w:szCs w:val="18"/>
              </w:rPr>
              <w:t>- Filas:</w:t>
            </w:r>
          </w:p>
          <w:p w:rsidR="0009233B" w:rsidRDefault="0009233B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 w:rsidRPr="0009233B">
              <w:rPr>
                <w:rFonts w:cs="Arial"/>
                <w:noProof/>
                <w:szCs w:val="18"/>
              </w:rPr>
              <w:t>SIBAR.REQ.CONSULTA_AVALIACAO_RISCO</w:t>
            </w:r>
          </w:p>
          <w:p w:rsidR="0009233B" w:rsidRDefault="0009233B" w:rsidP="00D80E3B">
            <w:pPr>
              <w:pStyle w:val="NormalJustificado"/>
              <w:rPr>
                <w:rFonts w:cs="Arial"/>
                <w:noProof/>
                <w:szCs w:val="18"/>
              </w:rPr>
            </w:pPr>
            <w:r w:rsidRPr="0009233B">
              <w:rPr>
                <w:rFonts w:cs="Arial"/>
                <w:noProof/>
                <w:szCs w:val="18"/>
              </w:rPr>
              <w:t>SIBAR.R</w:t>
            </w:r>
            <w:r>
              <w:rPr>
                <w:rFonts w:cs="Arial"/>
                <w:noProof/>
                <w:szCs w:val="18"/>
              </w:rPr>
              <w:t>SP</w:t>
            </w:r>
            <w:r w:rsidRPr="0009233B">
              <w:rPr>
                <w:rFonts w:cs="Arial"/>
                <w:noProof/>
                <w:szCs w:val="18"/>
              </w:rPr>
              <w:t>.CONSULTA_AVALIACAO_RISCO</w:t>
            </w:r>
          </w:p>
          <w:p w:rsidR="00A23090" w:rsidRPr="00562C2D" w:rsidRDefault="00A23090" w:rsidP="00D80E3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end"/>
            </w:r>
          </w:p>
        </w:tc>
      </w:tr>
    </w:tbl>
    <w:p w:rsidR="004A395F" w:rsidRPr="00AA4C6B" w:rsidRDefault="004A395F" w:rsidP="000F0D7D">
      <w:pPr>
        <w:pStyle w:val="NormalJustificado"/>
        <w:rPr>
          <w:rFonts w:cs="Arial"/>
          <w:szCs w:val="18"/>
        </w:rPr>
      </w:pPr>
    </w:p>
    <w:p w:rsidR="00170D60" w:rsidRDefault="007A0175" w:rsidP="00982975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4. Informe qual o Objeto ou Recurso e seus respectivos Privilégios (Grant’s)?</w:t>
      </w:r>
    </w:p>
    <w:p w:rsidR="00982975" w:rsidRPr="001B5438" w:rsidRDefault="00982975" w:rsidP="00982975">
      <w:pPr>
        <w:pStyle w:val="Cabealho"/>
        <w:tabs>
          <w:tab w:val="clear" w:pos="4419"/>
          <w:tab w:val="clear" w:pos="8838"/>
        </w:tabs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4"/>
        <w:gridCol w:w="5077"/>
      </w:tblGrid>
      <w:tr w:rsidR="00D80E3B" w:rsidRPr="00562C2D" w:rsidTr="00562C2D">
        <w:tc>
          <w:tcPr>
            <w:tcW w:w="4253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Objeto</w:t>
            </w:r>
          </w:p>
        </w:tc>
        <w:tc>
          <w:tcPr>
            <w:tcW w:w="5418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  <w:lang w:val="en-US"/>
              </w:rPr>
            </w:pPr>
            <w:r w:rsidRPr="00562C2D">
              <w:rPr>
                <w:rFonts w:cs="Arial"/>
                <w:lang w:val="en-US"/>
              </w:rPr>
              <w:t>Privilégio (Select, Insert, Delete, Update, Execute, Read, Write):</w:t>
            </w:r>
          </w:p>
        </w:tc>
      </w:tr>
      <w:tr w:rsidR="00D80E3B" w:rsidRPr="00562C2D" w:rsidTr="00562C2D">
        <w:tc>
          <w:tcPr>
            <w:tcW w:w="4253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5418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D80E3B" w:rsidRPr="00562C2D" w:rsidTr="00562C2D">
        <w:tc>
          <w:tcPr>
            <w:tcW w:w="4253" w:type="dxa"/>
            <w:tcBorders>
              <w:top w:val="nil"/>
            </w:tcBorders>
          </w:tcPr>
          <w:p w:rsidR="00D80E3B" w:rsidRDefault="007A0175" w:rsidP="00026954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bookmarkStart w:id="13" w:name="_GoBack"/>
            <w:r w:rsidR="00D80E3B">
              <w:rPr>
                <w:rFonts w:cs="Arial"/>
                <w:sz w:val="24"/>
                <w:szCs w:val="24"/>
              </w:rPr>
              <w:t>Novos serviços</w:t>
            </w:r>
            <w:r w:rsidR="0009233B">
              <w:rPr>
                <w:rFonts w:cs="Arial"/>
                <w:sz w:val="24"/>
                <w:szCs w:val="24"/>
              </w:rPr>
              <w:t xml:space="preserve"> a serem autorizados</w:t>
            </w:r>
            <w:r w:rsidR="00D80E3B">
              <w:rPr>
                <w:rFonts w:cs="Arial"/>
                <w:sz w:val="24"/>
                <w:szCs w:val="24"/>
              </w:rPr>
              <w:t>:</w:t>
            </w:r>
          </w:p>
          <w:p w:rsidR="0009233B" w:rsidRDefault="0009233B" w:rsidP="00026954">
            <w:pPr>
              <w:pStyle w:val="NormalJustificad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 MANUTENCAO CLIENTE</w:t>
            </w:r>
          </w:p>
          <w:p w:rsidR="0009233B" w:rsidRDefault="0009233B" w:rsidP="00026954">
            <w:pPr>
              <w:pStyle w:val="NormalJustificad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- Filas:</w:t>
            </w:r>
          </w:p>
          <w:p w:rsidR="0009233B" w:rsidRDefault="0009233B" w:rsidP="00026954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09233B">
              <w:rPr>
                <w:rFonts w:cs="Arial"/>
                <w:sz w:val="24"/>
                <w:szCs w:val="24"/>
              </w:rPr>
              <w:t xml:space="preserve">SIBAR.REQ.MANUTENCAO_CLIENTE </w:t>
            </w:r>
          </w:p>
          <w:p w:rsidR="0009233B" w:rsidRDefault="0009233B" w:rsidP="00026954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09233B">
              <w:rPr>
                <w:rFonts w:cs="Arial"/>
                <w:sz w:val="24"/>
                <w:szCs w:val="24"/>
              </w:rPr>
              <w:t>SIBAR.R</w:t>
            </w:r>
            <w:r>
              <w:rPr>
                <w:rFonts w:cs="Arial"/>
                <w:sz w:val="24"/>
                <w:szCs w:val="24"/>
              </w:rPr>
              <w:t>SP</w:t>
            </w:r>
            <w:r w:rsidRPr="0009233B">
              <w:rPr>
                <w:rFonts w:cs="Arial"/>
                <w:sz w:val="24"/>
                <w:szCs w:val="24"/>
              </w:rPr>
              <w:t xml:space="preserve">.MANUTENCAO_CLIENTE </w:t>
            </w:r>
          </w:p>
          <w:p w:rsidR="0009233B" w:rsidRDefault="0009233B" w:rsidP="00026954">
            <w:pPr>
              <w:pStyle w:val="NormalJustificado"/>
              <w:rPr>
                <w:rFonts w:cs="Arial"/>
                <w:sz w:val="24"/>
                <w:szCs w:val="24"/>
              </w:rPr>
            </w:pPr>
          </w:p>
          <w:p w:rsidR="00AB1E26" w:rsidRDefault="0009233B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2</w:t>
            </w:r>
            <w:r w:rsidR="00AB1E26">
              <w:rPr>
                <w:rFonts w:cs="Arial"/>
                <w:noProof/>
                <w:sz w:val="24"/>
                <w:szCs w:val="24"/>
              </w:rPr>
              <w:t xml:space="preserve">. </w:t>
            </w:r>
            <w:r w:rsidR="00D80E3B">
              <w:rPr>
                <w:rFonts w:cs="Arial"/>
                <w:noProof/>
                <w:sz w:val="24"/>
                <w:szCs w:val="24"/>
              </w:rPr>
              <w:t>PESQUISA CADASTRAL</w:t>
            </w:r>
          </w:p>
          <w:p w:rsidR="00026954" w:rsidRDefault="00026954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 xml:space="preserve">- </w:t>
            </w:r>
            <w:r w:rsidR="00AB1E26">
              <w:rPr>
                <w:rFonts w:cs="Arial"/>
                <w:noProof/>
                <w:sz w:val="24"/>
                <w:szCs w:val="24"/>
              </w:rPr>
              <w:t>F</w:t>
            </w:r>
            <w:r w:rsidR="00D80E3B">
              <w:rPr>
                <w:rFonts w:cs="Arial"/>
                <w:noProof/>
                <w:sz w:val="24"/>
                <w:szCs w:val="24"/>
              </w:rPr>
              <w:t>ilas:</w:t>
            </w:r>
          </w:p>
          <w:p w:rsidR="00D80E3B" w:rsidRDefault="00D80E3B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 w:rsidRPr="00D80E3B">
              <w:rPr>
                <w:rFonts w:cs="Arial"/>
                <w:noProof/>
                <w:sz w:val="24"/>
                <w:szCs w:val="24"/>
              </w:rPr>
              <w:t>SIBAR.REQ.PESQUISA_CADASTRA</w:t>
            </w:r>
            <w:r>
              <w:rPr>
                <w:rFonts w:cs="Arial"/>
                <w:noProof/>
                <w:sz w:val="24"/>
                <w:szCs w:val="24"/>
              </w:rPr>
              <w:t>L</w:t>
            </w:r>
          </w:p>
          <w:p w:rsidR="00D80E3B" w:rsidRDefault="00D80E3B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 w:rsidRPr="00D80E3B">
              <w:rPr>
                <w:rFonts w:cs="Arial"/>
                <w:noProof/>
                <w:sz w:val="24"/>
                <w:szCs w:val="24"/>
              </w:rPr>
              <w:t>SIBAR.R</w:t>
            </w:r>
            <w:r>
              <w:rPr>
                <w:rFonts w:cs="Arial"/>
                <w:noProof/>
                <w:sz w:val="24"/>
                <w:szCs w:val="24"/>
              </w:rPr>
              <w:t>SP</w:t>
            </w:r>
            <w:r w:rsidRPr="00D80E3B">
              <w:rPr>
                <w:rFonts w:cs="Arial"/>
                <w:noProof/>
                <w:sz w:val="24"/>
                <w:szCs w:val="24"/>
              </w:rPr>
              <w:t>.PESQUISA_CADASTRA</w:t>
            </w:r>
            <w:r w:rsidR="00AB1E26">
              <w:rPr>
                <w:rFonts w:cs="Arial"/>
                <w:noProof/>
                <w:sz w:val="24"/>
                <w:szCs w:val="24"/>
              </w:rPr>
              <w:t>L</w:t>
            </w:r>
          </w:p>
          <w:p w:rsidR="00AB1E26" w:rsidRDefault="00AB1E26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</w:p>
          <w:p w:rsidR="00AB1E26" w:rsidRDefault="0009233B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3</w:t>
            </w:r>
            <w:r w:rsidR="00AB1E26">
              <w:rPr>
                <w:rFonts w:cs="Arial"/>
                <w:noProof/>
                <w:sz w:val="24"/>
                <w:szCs w:val="24"/>
              </w:rPr>
              <w:t>. CPF CONSULTA CADASTRO</w:t>
            </w:r>
          </w:p>
          <w:p w:rsidR="00AB1E26" w:rsidRDefault="00AB1E26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- Filas:</w:t>
            </w:r>
          </w:p>
          <w:p w:rsidR="00AB1E26" w:rsidRDefault="00AB1E26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 w:rsidRPr="00AB1E26">
              <w:rPr>
                <w:rFonts w:cs="Arial"/>
                <w:noProof/>
                <w:sz w:val="24"/>
                <w:szCs w:val="24"/>
              </w:rPr>
              <w:t xml:space="preserve">SICPF.REQ.CONSULTA_CADASTRO </w:t>
            </w:r>
          </w:p>
          <w:p w:rsidR="00AB1E26" w:rsidRDefault="00AB1E26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 w:rsidRPr="00AB1E26">
              <w:rPr>
                <w:rFonts w:cs="Arial"/>
                <w:noProof/>
                <w:sz w:val="24"/>
                <w:szCs w:val="24"/>
              </w:rPr>
              <w:t>SICPF.R</w:t>
            </w:r>
            <w:r>
              <w:rPr>
                <w:rFonts w:cs="Arial"/>
                <w:noProof/>
                <w:sz w:val="24"/>
                <w:szCs w:val="24"/>
              </w:rPr>
              <w:t>SP</w:t>
            </w:r>
            <w:r w:rsidRPr="00AB1E26">
              <w:rPr>
                <w:rFonts w:cs="Arial"/>
                <w:noProof/>
                <w:sz w:val="24"/>
                <w:szCs w:val="24"/>
              </w:rPr>
              <w:t xml:space="preserve">.CONSULTA_CADASTRO </w:t>
            </w:r>
          </w:p>
          <w:bookmarkEnd w:id="13"/>
          <w:p w:rsidR="007A0175" w:rsidRPr="00562C2D" w:rsidRDefault="007A0175" w:rsidP="00421676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5418" w:type="dxa"/>
            <w:tcBorders>
              <w:top w:val="nil"/>
            </w:tcBorders>
          </w:tcPr>
          <w:p w:rsidR="007A0175" w:rsidRPr="00562C2D" w:rsidRDefault="007A0175" w:rsidP="0009233B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lastRenderedPageBreak/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09233B" w:rsidRPr="0009233B">
              <w:rPr>
                <w:rFonts w:cs="Arial"/>
                <w:noProof/>
                <w:sz w:val="24"/>
                <w:szCs w:val="24"/>
              </w:rPr>
              <w:t xml:space="preserve">Conceder acesso de UPDATE nas filas </w:t>
            </w:r>
            <w:r w:rsidR="0009233B">
              <w:rPr>
                <w:rFonts w:cs="Arial"/>
                <w:noProof/>
                <w:sz w:val="24"/>
                <w:szCs w:val="24"/>
              </w:rPr>
              <w:t>REQ</w:t>
            </w:r>
            <w:r w:rsidR="0009233B" w:rsidRPr="0009233B">
              <w:rPr>
                <w:rFonts w:cs="Arial"/>
                <w:noProof/>
                <w:sz w:val="24"/>
                <w:szCs w:val="24"/>
              </w:rPr>
              <w:t xml:space="preserve"> e acesso de READ </w:t>
            </w:r>
            <w:r w:rsidR="0009233B">
              <w:rPr>
                <w:rFonts w:cs="Arial"/>
                <w:noProof/>
                <w:sz w:val="24"/>
                <w:szCs w:val="24"/>
              </w:rPr>
              <w:t xml:space="preserve">nas filas RSP. 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</w:p>
        </w:tc>
      </w:tr>
    </w:tbl>
    <w:p w:rsidR="00A23090" w:rsidRDefault="00A23090" w:rsidP="000F0D7D">
      <w:pPr>
        <w:pStyle w:val="NormalJustificado"/>
        <w:rPr>
          <w:rFonts w:cs="Arial"/>
          <w:szCs w:val="18"/>
        </w:rPr>
      </w:pPr>
    </w:p>
    <w:p w:rsidR="007A0175" w:rsidRDefault="00982975" w:rsidP="00982975">
      <w:pPr>
        <w:pStyle w:val="Cabealho"/>
        <w:tabs>
          <w:tab w:val="clear" w:pos="4419"/>
          <w:tab w:val="clear" w:pos="8838"/>
        </w:tabs>
        <w:rPr>
          <w:rFonts w:cs="Arial"/>
          <w:szCs w:val="18"/>
        </w:rPr>
      </w:pPr>
      <w:r w:rsidRPr="00C20D6E">
        <w:rPr>
          <w:rFonts w:cs="Arial"/>
        </w:rPr>
        <w:t xml:space="preserve">5. O sistema possui informação classificada como #20 Confidencial ou #30 Confidencial Restrita? </w:t>
      </w:r>
    </w:p>
    <w:p w:rsidR="007A0175" w:rsidRPr="00982975" w:rsidRDefault="007A0175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1"/>
        <w:gridCol w:w="337"/>
        <w:gridCol w:w="7744"/>
      </w:tblGrid>
      <w:tr w:rsidR="00982975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82975" w:rsidRPr="00562C2D" w:rsidRDefault="00982975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7A0175" w:rsidRDefault="007A0175" w:rsidP="000F0D7D">
      <w:pPr>
        <w:pStyle w:val="NormalJustificado"/>
        <w:rPr>
          <w:rFonts w:cs="Arial"/>
          <w:szCs w:val="18"/>
        </w:rPr>
      </w:pPr>
    </w:p>
    <w:p w:rsidR="002A2217" w:rsidRPr="00C20D6E" w:rsidRDefault="002A2217" w:rsidP="002A2217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 Onde está inserida a senha do usuário de serviço?</w:t>
      </w:r>
    </w:p>
    <w:p w:rsidR="002A2217" w:rsidRPr="00C20D6E" w:rsidRDefault="002A2217" w:rsidP="002A2217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Obs.: Não será admitida a criação de contas cuja senha esteja inserida no código da aplicação.</w:t>
      </w:r>
    </w:p>
    <w:p w:rsidR="007A0175" w:rsidRPr="00FA69D6" w:rsidRDefault="007A0175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9302"/>
      </w:tblGrid>
      <w:tr w:rsidR="00FA69D6" w:rsidRPr="00562C2D" w:rsidTr="00FA69D6">
        <w:tc>
          <w:tcPr>
            <w:tcW w:w="317" w:type="dxa"/>
            <w:tcBorders>
              <w:bottom w:val="single" w:sz="4" w:space="0" w:color="auto"/>
            </w:tcBorders>
          </w:tcPr>
          <w:p w:rsidR="00FA69D6" w:rsidRPr="00562C2D" w:rsidRDefault="00FA69D6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Framework de Segurança</w:t>
            </w: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Componente de Acesso (ODBC, Datasource)</w:t>
            </w: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FA69D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Outro* Qual? </w:t>
            </w:r>
            <w:r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A69D6">
              <w:rPr>
                <w:rFonts w:cs="Arial"/>
                <w:u w:val="single"/>
              </w:rPr>
              <w:instrText xml:space="preserve"> FORMTEXT </w:instrText>
            </w:r>
            <w:r w:rsidRPr="00FA69D6">
              <w:rPr>
                <w:rFonts w:cs="Arial"/>
                <w:u w:val="single"/>
              </w:rPr>
            </w:r>
            <w:r w:rsidRPr="00FA69D6">
              <w:rPr>
                <w:rFonts w:cs="Arial"/>
                <w:u w:val="single"/>
              </w:rPr>
              <w:fldChar w:fldCharType="separate"/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u w:val="single"/>
              </w:rPr>
              <w:fldChar w:fldCharType="end"/>
            </w:r>
          </w:p>
        </w:tc>
      </w:tr>
    </w:tbl>
    <w:p w:rsidR="00FA69D6" w:rsidRPr="00FA69D6" w:rsidRDefault="00FA69D6" w:rsidP="000F0D7D">
      <w:pPr>
        <w:pStyle w:val="NormalJustificado"/>
        <w:rPr>
          <w:rFonts w:cs="Arial"/>
          <w:sz w:val="8"/>
          <w:szCs w:val="8"/>
        </w:rPr>
      </w:pPr>
    </w:p>
    <w:p w:rsidR="00FA69D6" w:rsidRPr="00FA69D6" w:rsidRDefault="00FA69D6" w:rsidP="000F0D7D">
      <w:pPr>
        <w:pStyle w:val="NormalJustificado"/>
        <w:rPr>
          <w:rFonts w:cs="Arial"/>
          <w:szCs w:val="18"/>
        </w:rPr>
      </w:pPr>
      <w:r w:rsidRPr="00562C2D">
        <w:rPr>
          <w:rFonts w:cs="Arial"/>
        </w:rPr>
        <w:t>Especificar no campo Outras Observações as condições de armazenamento da senha para análise da equipe de Segurança Tecnológica.</w:t>
      </w:r>
    </w:p>
    <w:p w:rsidR="00FA69D6" w:rsidRDefault="00FA69D6" w:rsidP="000F0D7D">
      <w:pPr>
        <w:pStyle w:val="NormalJustificado"/>
        <w:rPr>
          <w:rFonts w:cs="Arial"/>
          <w:szCs w:val="18"/>
          <w:u w:val="single"/>
        </w:rPr>
        <w:sectPr w:rsidR="00FA69D6" w:rsidSect="00FA69D6">
          <w:headerReference w:type="default" r:id="rId7"/>
          <w:footerReference w:type="even" r:id="rId8"/>
          <w:footerReference w:type="default" r:id="rId9"/>
          <w:type w:val="oddPage"/>
          <w:pgSz w:w="11907" w:h="16840" w:code="9"/>
          <w:pgMar w:top="1134" w:right="1134" w:bottom="1134" w:left="1134" w:header="851" w:footer="850" w:gutter="0"/>
          <w:cols w:space="720"/>
          <w:docGrid w:linePitch="245"/>
        </w:sectPr>
      </w:pPr>
    </w:p>
    <w:p w:rsidR="007A0175" w:rsidRPr="001B5438" w:rsidRDefault="007A0175" w:rsidP="000F0D7D">
      <w:pPr>
        <w:pStyle w:val="NormalJustificado"/>
        <w:rPr>
          <w:rFonts w:cs="Arial"/>
          <w:szCs w:val="18"/>
          <w:u w:val="single"/>
        </w:rPr>
      </w:pPr>
    </w:p>
    <w:p w:rsidR="0079473E" w:rsidRPr="00C20D6E" w:rsidRDefault="0079473E" w:rsidP="0079473E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6.1 O Sistema possui trilha de auditoria?</w:t>
      </w:r>
    </w:p>
    <w:p w:rsidR="00170D60" w:rsidRPr="0079473E" w:rsidRDefault="00170D60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1241"/>
        <w:gridCol w:w="317"/>
        <w:gridCol w:w="7744"/>
      </w:tblGrid>
      <w:tr w:rsidR="0079473E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79473E" w:rsidRPr="00562C2D" w:rsidRDefault="0079473E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p w:rsidR="0079473E" w:rsidRPr="00C20D6E" w:rsidRDefault="0079473E" w:rsidP="0079473E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6.2 Há criptografia da senha do usuário de serviço?</w:t>
      </w:r>
    </w:p>
    <w:p w:rsidR="002A2217" w:rsidRPr="0079473E" w:rsidRDefault="002A2217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1241"/>
        <w:gridCol w:w="317"/>
        <w:gridCol w:w="7744"/>
      </w:tblGrid>
      <w:tr w:rsidR="0079473E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79473E" w:rsidRPr="00562C2D" w:rsidRDefault="0079473E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792EB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7. Observações</w:t>
            </w:r>
          </w:p>
        </w:tc>
      </w:tr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4" w:name="Texto30"/>
      <w:tr w:rsidR="00792EB6" w:rsidRPr="00562C2D" w:rsidTr="00562C2D">
        <w:tc>
          <w:tcPr>
            <w:tcW w:w="9671" w:type="dxa"/>
            <w:tcBorders>
              <w:top w:val="nil"/>
            </w:tcBorders>
          </w:tcPr>
          <w:p w:rsidR="00792EB6" w:rsidRPr="00562C2D" w:rsidRDefault="00792EB6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4"/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8. Atendido por (na </w:t>
            </w:r>
            <w:r w:rsidR="00533684">
              <w:rPr>
                <w:rFonts w:cs="Arial"/>
              </w:rPr>
              <w:t>CEPTI</w:t>
            </w:r>
            <w:r w:rsidRPr="00562C2D">
              <w:rPr>
                <w:rFonts w:cs="Arial"/>
              </w:rPr>
              <w:t>/SEG</w:t>
            </w:r>
            <w:r w:rsidR="001B226D">
              <w:rPr>
                <w:rFonts w:cs="Arial"/>
              </w:rPr>
              <w:t>URANÇA</w:t>
            </w:r>
            <w:r w:rsidRPr="00562C2D">
              <w:rPr>
                <w:rFonts w:cs="Arial"/>
              </w:rPr>
              <w:t xml:space="preserve"> - nome/matrícula):</w:t>
            </w:r>
          </w:p>
        </w:tc>
      </w:tr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792EB6" w:rsidRPr="00562C2D" w:rsidTr="00562C2D">
        <w:tc>
          <w:tcPr>
            <w:tcW w:w="9671" w:type="dxa"/>
            <w:tcBorders>
              <w:top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</w:tr>
    </w:tbl>
    <w:p w:rsidR="00792EB6" w:rsidRDefault="00792EB6" w:rsidP="00792EB6">
      <w:pPr>
        <w:pStyle w:val="NormalJustificado"/>
        <w:rPr>
          <w:rFonts w:cs="Arial"/>
          <w:szCs w:val="18"/>
        </w:rPr>
      </w:pPr>
    </w:p>
    <w:sectPr w:rsidR="00792EB6">
      <w:headerReference w:type="default" r:id="rId10"/>
      <w:footerReference w:type="default" r:id="rId11"/>
      <w:pgSz w:w="11907" w:h="16840" w:code="9"/>
      <w:pgMar w:top="1134" w:right="1134" w:bottom="1134" w:left="113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F30" w:rsidRDefault="001F6F30">
      <w:r>
        <w:separator/>
      </w:r>
    </w:p>
  </w:endnote>
  <w:endnote w:type="continuationSeparator" w:id="0">
    <w:p w:rsidR="001F6F30" w:rsidRDefault="001F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77" w:rsidRDefault="000B077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0777" w:rsidRDefault="000B07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A1" w:rsidRDefault="004D2EA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F6776">
      <w:rPr>
        <w:noProof/>
      </w:rPr>
      <w:t>2</w:t>
    </w:r>
    <w:r>
      <w:fldChar w:fldCharType="end"/>
    </w:r>
  </w:p>
  <w:p w:rsidR="000B0777" w:rsidRPr="001042F7" w:rsidRDefault="001042F7" w:rsidP="00FA69D6">
    <w:pPr>
      <w:tabs>
        <w:tab w:val="left" w:pos="9639"/>
      </w:tabs>
      <w:jc w:val="both"/>
      <w:rPr>
        <w:rFonts w:cs="Arial"/>
        <w:szCs w:val="18"/>
      </w:rPr>
    </w:pPr>
    <w:r w:rsidRPr="001042F7">
      <w:rPr>
        <w:rFonts w:cs="Arial"/>
        <w:szCs w:val="18"/>
      </w:rPr>
      <w:t>15</w:t>
    </w:r>
    <w:r>
      <w:rPr>
        <w:rFonts w:cs="Arial"/>
        <w:szCs w:val="18"/>
      </w:rPr>
      <w:t>.128 v003 micro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26" w:rsidRDefault="00A34B2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F6776">
      <w:rPr>
        <w:noProof/>
      </w:rPr>
      <w:t>3</w:t>
    </w:r>
    <w:r>
      <w:fldChar w:fldCharType="end"/>
    </w:r>
  </w:p>
  <w:p w:rsidR="00A34B26" w:rsidRPr="001042F7" w:rsidRDefault="00A34B26" w:rsidP="00FA69D6">
    <w:pPr>
      <w:tabs>
        <w:tab w:val="left" w:pos="9639"/>
      </w:tabs>
      <w:jc w:val="both"/>
      <w:rPr>
        <w:rFonts w:cs="Arial"/>
        <w:szCs w:val="18"/>
      </w:rPr>
    </w:pPr>
    <w:r w:rsidRPr="001042F7">
      <w:rPr>
        <w:rFonts w:cs="Arial"/>
        <w:szCs w:val="18"/>
      </w:rPr>
      <w:t>15</w:t>
    </w:r>
    <w:r>
      <w:rPr>
        <w:rFonts w:cs="Arial"/>
        <w:szCs w:val="18"/>
      </w:rPr>
      <w:t>.128 v003 micro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F30" w:rsidRDefault="001F6F30">
      <w:r>
        <w:separator/>
      </w:r>
    </w:p>
  </w:footnote>
  <w:footnote w:type="continuationSeparator" w:id="0">
    <w:p w:rsidR="001F6F30" w:rsidRDefault="001F6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77" w:rsidRDefault="001F6F30" w:rsidP="001A16F5">
    <w:pPr>
      <w:ind w:left="2552"/>
      <w:rPr>
        <w:rFonts w:ascii="Swis721 Md BT" w:hAnsi="Swis721 Md BT"/>
        <w:sz w:val="22"/>
      </w:rPr>
    </w:pPr>
    <w:r>
      <w:rPr>
        <w:rFonts w:ascii="Swis721 Md BT" w:hAnsi="Swis721 Md BT"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5pt;margin-top:3.55pt;width:101.4pt;height:24pt;z-index:251657216" o:allowincell="f">
          <v:imagedata r:id="rId1" o:title=""/>
          <w10:wrap type="topAndBottom"/>
        </v:shape>
      </w:pict>
    </w:r>
  </w:p>
  <w:p w:rsidR="000B0777" w:rsidRPr="004A395F" w:rsidRDefault="004A395F" w:rsidP="004A395F">
    <w:pPr>
      <w:ind w:left="2552"/>
      <w:jc w:val="both"/>
      <w:rPr>
        <w:rFonts w:ascii="Swis721 Md BT" w:hAnsi="Swis721 Md BT"/>
        <w:sz w:val="24"/>
        <w:szCs w:val="24"/>
      </w:rPr>
    </w:pPr>
    <w:r w:rsidRPr="004A395F">
      <w:rPr>
        <w:rFonts w:ascii="Swis721 Md BT" w:hAnsi="Swis721 Md BT"/>
        <w:sz w:val="24"/>
        <w:szCs w:val="24"/>
      </w:rPr>
      <w:t>Solicitação de Criação de Usuário de Serviço</w:t>
    </w:r>
  </w:p>
  <w:p w:rsidR="000B0777" w:rsidRPr="00FA69D6" w:rsidRDefault="000B0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26" w:rsidRDefault="001F6F30" w:rsidP="001A16F5">
    <w:pPr>
      <w:ind w:left="2552"/>
      <w:rPr>
        <w:rFonts w:ascii="Swis721 Md BT" w:hAnsi="Swis721 Md BT"/>
        <w:sz w:val="22"/>
      </w:rPr>
    </w:pPr>
    <w:r>
      <w:rPr>
        <w:rFonts w:ascii="Swis721 Md BT" w:hAnsi="Swis721 Md BT"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1.35pt;margin-top:3.55pt;width:101.4pt;height:24pt;z-index:251658240" o:allowincell="f">
          <v:imagedata r:id="rId1" o:title=""/>
          <w10:wrap type="topAndBottom"/>
        </v:shape>
      </w:pict>
    </w:r>
  </w:p>
  <w:p w:rsidR="00A34B26" w:rsidRPr="004A395F" w:rsidRDefault="00A34B26" w:rsidP="004A395F">
    <w:pPr>
      <w:ind w:left="2552"/>
      <w:jc w:val="both"/>
      <w:rPr>
        <w:rFonts w:ascii="Swis721 Md BT" w:hAnsi="Swis721 Md BT"/>
        <w:sz w:val="24"/>
        <w:szCs w:val="24"/>
      </w:rPr>
    </w:pPr>
    <w:r w:rsidRPr="004A395F">
      <w:rPr>
        <w:rFonts w:ascii="Swis721 Md BT" w:hAnsi="Swis721 Md BT"/>
        <w:sz w:val="24"/>
        <w:szCs w:val="24"/>
      </w:rPr>
      <w:t>Solicitação de Criação de Usuário de Serviço</w:t>
    </w:r>
  </w:p>
  <w:p w:rsidR="00A34B26" w:rsidRPr="00FA69D6" w:rsidRDefault="00A34B26">
    <w:pPr>
      <w:pStyle w:val="Cabealh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E00"/>
    <w:multiLevelType w:val="singleLevel"/>
    <w:tmpl w:val="381AABE2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1">
    <w:nsid w:val="06796D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B2A42"/>
    <w:multiLevelType w:val="singleLevel"/>
    <w:tmpl w:val="AECC39B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C2E6BEE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4">
    <w:nsid w:val="10B64B9E"/>
    <w:multiLevelType w:val="singleLevel"/>
    <w:tmpl w:val="60786CE0"/>
    <w:lvl w:ilvl="0">
      <w:start w:val="6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Times New Roman" w:hAnsi="Times New Roman" w:hint="default"/>
      </w:rPr>
    </w:lvl>
  </w:abstractNum>
  <w:abstractNum w:abstractNumId="5">
    <w:nsid w:val="10BA5134"/>
    <w:multiLevelType w:val="singleLevel"/>
    <w:tmpl w:val="3238DA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AA85480"/>
    <w:multiLevelType w:val="multilevel"/>
    <w:tmpl w:val="10DC07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1D3A7450"/>
    <w:multiLevelType w:val="multilevel"/>
    <w:tmpl w:val="121060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none"/>
      <w:lvlRestart w:val="0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3507829"/>
    <w:multiLevelType w:val="singleLevel"/>
    <w:tmpl w:val="3D1A6556"/>
    <w:lvl w:ilvl="0"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</w:abstractNum>
  <w:abstractNum w:abstractNumId="10">
    <w:nsid w:val="235A6C43"/>
    <w:multiLevelType w:val="multilevel"/>
    <w:tmpl w:val="A462EEF2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1">
    <w:nsid w:val="235F19FB"/>
    <w:multiLevelType w:val="singleLevel"/>
    <w:tmpl w:val="BC9635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37F6A6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446BDB"/>
    <w:multiLevelType w:val="multilevel"/>
    <w:tmpl w:val="B3C62D94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4">
    <w:nsid w:val="27C6083F"/>
    <w:multiLevelType w:val="multilevel"/>
    <w:tmpl w:val="CD2815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B341B6B"/>
    <w:multiLevelType w:val="singleLevel"/>
    <w:tmpl w:val="4A9E03D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6">
    <w:nsid w:val="2E0947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684BE1"/>
    <w:multiLevelType w:val="multilevel"/>
    <w:tmpl w:val="B6FA296C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8">
    <w:nsid w:val="3963405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218C2"/>
    <w:multiLevelType w:val="singleLevel"/>
    <w:tmpl w:val="3238DA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C827F99"/>
    <w:multiLevelType w:val="singleLevel"/>
    <w:tmpl w:val="B7E688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3F735EB2"/>
    <w:multiLevelType w:val="singleLevel"/>
    <w:tmpl w:val="1F929E1E"/>
    <w:lvl w:ilvl="0">
      <w:start w:val="2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22">
    <w:nsid w:val="42987EB1"/>
    <w:multiLevelType w:val="singleLevel"/>
    <w:tmpl w:val="8C6EF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2F16072"/>
    <w:multiLevelType w:val="singleLevel"/>
    <w:tmpl w:val="96EECC0E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4">
    <w:nsid w:val="445F33B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7EC6568"/>
    <w:multiLevelType w:val="singleLevel"/>
    <w:tmpl w:val="2CF89D92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6">
    <w:nsid w:val="498A6F29"/>
    <w:multiLevelType w:val="multilevel"/>
    <w:tmpl w:val="FADC6DD4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6.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4F0839D4"/>
    <w:multiLevelType w:val="multilevel"/>
    <w:tmpl w:val="60A4E30A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28">
    <w:nsid w:val="515A258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4EC2E46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30">
    <w:nsid w:val="55DE7F8B"/>
    <w:multiLevelType w:val="singleLevel"/>
    <w:tmpl w:val="BC9635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580335CB"/>
    <w:multiLevelType w:val="singleLevel"/>
    <w:tmpl w:val="654C8588"/>
    <w:lvl w:ilvl="0">
      <w:start w:val="1"/>
      <w:numFmt w:val="bullet"/>
      <w:pStyle w:val="Marcador"/>
      <w:lvlText w:val="∙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sz w:val="24"/>
      </w:rPr>
    </w:lvl>
  </w:abstractNum>
  <w:abstractNum w:abstractNumId="32">
    <w:nsid w:val="5B396CE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F72633B"/>
    <w:multiLevelType w:val="singleLevel"/>
    <w:tmpl w:val="0F9C4F0A"/>
    <w:lvl w:ilvl="0">
      <w:start w:val="4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4">
    <w:nsid w:val="5FAC05B7"/>
    <w:multiLevelType w:val="singleLevel"/>
    <w:tmpl w:val="E9840BAA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5">
    <w:nsid w:val="61B535AE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36">
    <w:nsid w:val="63F50710"/>
    <w:multiLevelType w:val="singleLevel"/>
    <w:tmpl w:val="2B6AC88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653D1AB6"/>
    <w:multiLevelType w:val="singleLevel"/>
    <w:tmpl w:val="E408C4DC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8">
    <w:nsid w:val="682A6C17"/>
    <w:multiLevelType w:val="singleLevel"/>
    <w:tmpl w:val="15A826D8"/>
    <w:lvl w:ilvl="0">
      <w:start w:val="6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Times New Roman" w:hAnsi="Times New Roman" w:hint="default"/>
      </w:rPr>
    </w:lvl>
  </w:abstractNum>
  <w:abstractNum w:abstractNumId="39">
    <w:nsid w:val="6A9B7BB2"/>
    <w:multiLevelType w:val="multilevel"/>
    <w:tmpl w:val="EFB44CA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6.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>
    <w:nsid w:val="6C1659EA"/>
    <w:multiLevelType w:val="multilevel"/>
    <w:tmpl w:val="D0445072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41">
    <w:nsid w:val="6DC911AF"/>
    <w:multiLevelType w:val="multilevel"/>
    <w:tmpl w:val="E578D2B8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42">
    <w:nsid w:val="745A72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5B761D"/>
    <w:multiLevelType w:val="multilevel"/>
    <w:tmpl w:val="CDB66700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>
    <w:nsid w:val="772F066B"/>
    <w:multiLevelType w:val="multilevel"/>
    <w:tmpl w:val="B38A679A"/>
    <w:lvl w:ilvl="0">
      <w:start w:val="1"/>
      <w:numFmt w:val="decimal"/>
      <w:pStyle w:val="MNN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5">
    <w:nsid w:val="77513BAD"/>
    <w:multiLevelType w:val="singleLevel"/>
    <w:tmpl w:val="DBF0130C"/>
    <w:lvl w:ilvl="0">
      <w:start w:val="1"/>
      <w:numFmt w:val="bullet"/>
      <w:lvlText w:val="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</w:abstractNum>
  <w:abstractNum w:abstractNumId="46">
    <w:nsid w:val="7C895E6D"/>
    <w:multiLevelType w:val="singleLevel"/>
    <w:tmpl w:val="662E62A4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36"/>
  </w:num>
  <w:num w:numId="3">
    <w:abstractNumId w:val="2"/>
  </w:num>
  <w:num w:numId="4">
    <w:abstractNumId w:val="22"/>
  </w:num>
  <w:num w:numId="5">
    <w:abstractNumId w:val="27"/>
  </w:num>
  <w:num w:numId="6">
    <w:abstractNumId w:val="41"/>
  </w:num>
  <w:num w:numId="7">
    <w:abstractNumId w:val="13"/>
  </w:num>
  <w:num w:numId="8">
    <w:abstractNumId w:val="40"/>
  </w:num>
  <w:num w:numId="9">
    <w:abstractNumId w:val="10"/>
  </w:num>
  <w:num w:numId="10">
    <w:abstractNumId w:val="17"/>
  </w:num>
  <w:num w:numId="11">
    <w:abstractNumId w:val="14"/>
  </w:num>
  <w:num w:numId="12">
    <w:abstractNumId w:val="43"/>
  </w:num>
  <w:num w:numId="13">
    <w:abstractNumId w:val="6"/>
  </w:num>
  <w:num w:numId="14">
    <w:abstractNumId w:val="26"/>
  </w:num>
  <w:num w:numId="15">
    <w:abstractNumId w:val="45"/>
  </w:num>
  <w:num w:numId="16">
    <w:abstractNumId w:val="7"/>
  </w:num>
  <w:num w:numId="17">
    <w:abstractNumId w:val="39"/>
  </w:num>
  <w:num w:numId="18">
    <w:abstractNumId w:val="8"/>
  </w:num>
  <w:num w:numId="19">
    <w:abstractNumId w:val="31"/>
  </w:num>
  <w:num w:numId="20">
    <w:abstractNumId w:val="28"/>
  </w:num>
  <w:num w:numId="21">
    <w:abstractNumId w:val="15"/>
  </w:num>
  <w:num w:numId="22">
    <w:abstractNumId w:val="16"/>
  </w:num>
  <w:num w:numId="23">
    <w:abstractNumId w:val="5"/>
  </w:num>
  <w:num w:numId="24">
    <w:abstractNumId w:val="19"/>
  </w:num>
  <w:num w:numId="25">
    <w:abstractNumId w:val="18"/>
  </w:num>
  <w:num w:numId="26">
    <w:abstractNumId w:val="9"/>
  </w:num>
  <w:num w:numId="27">
    <w:abstractNumId w:val="4"/>
  </w:num>
  <w:num w:numId="28">
    <w:abstractNumId w:val="38"/>
  </w:num>
  <w:num w:numId="29">
    <w:abstractNumId w:val="3"/>
  </w:num>
  <w:num w:numId="30">
    <w:abstractNumId w:val="29"/>
  </w:num>
  <w:num w:numId="31">
    <w:abstractNumId w:val="35"/>
  </w:num>
  <w:num w:numId="32">
    <w:abstractNumId w:val="1"/>
  </w:num>
  <w:num w:numId="33">
    <w:abstractNumId w:val="32"/>
  </w:num>
  <w:num w:numId="34">
    <w:abstractNumId w:val="42"/>
  </w:num>
  <w:num w:numId="35">
    <w:abstractNumId w:val="24"/>
  </w:num>
  <w:num w:numId="36">
    <w:abstractNumId w:val="12"/>
  </w:num>
  <w:num w:numId="37">
    <w:abstractNumId w:val="33"/>
  </w:num>
  <w:num w:numId="38">
    <w:abstractNumId w:val="34"/>
  </w:num>
  <w:num w:numId="39">
    <w:abstractNumId w:val="46"/>
  </w:num>
  <w:num w:numId="40">
    <w:abstractNumId w:val="37"/>
  </w:num>
  <w:num w:numId="41">
    <w:abstractNumId w:val="0"/>
  </w:num>
  <w:num w:numId="42">
    <w:abstractNumId w:val="25"/>
  </w:num>
  <w:num w:numId="43">
    <w:abstractNumId w:val="23"/>
  </w:num>
  <w:num w:numId="44">
    <w:abstractNumId w:val="30"/>
  </w:num>
  <w:num w:numId="45">
    <w:abstractNumId w:val="21"/>
  </w:num>
  <w:num w:numId="46">
    <w:abstractNumId w:val="4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5drx25mkYnjL3bbx1Riw/l/ESVvPJn5U0jNksMJFtrCuOB9Azx81dvcLJ5AeceV+MQSEGMijNF1IQdEOTQpdA==" w:salt="JH99KX5dlJMSIk6Ofbr8iA=="/>
  <w:defaultTabStop w:val="709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5E"/>
    <w:rsid w:val="00021EF3"/>
    <w:rsid w:val="00026954"/>
    <w:rsid w:val="00031C5E"/>
    <w:rsid w:val="0008754B"/>
    <w:rsid w:val="0009233B"/>
    <w:rsid w:val="000B0777"/>
    <w:rsid w:val="000C3E18"/>
    <w:rsid w:val="000D5E1B"/>
    <w:rsid w:val="000E7714"/>
    <w:rsid w:val="000E7E5E"/>
    <w:rsid w:val="000F0D7D"/>
    <w:rsid w:val="001032EE"/>
    <w:rsid w:val="001042F7"/>
    <w:rsid w:val="00132DDA"/>
    <w:rsid w:val="00170D60"/>
    <w:rsid w:val="001A16F5"/>
    <w:rsid w:val="001B226D"/>
    <w:rsid w:val="001B5438"/>
    <w:rsid w:val="001D58D5"/>
    <w:rsid w:val="001F6F30"/>
    <w:rsid w:val="001F7B6A"/>
    <w:rsid w:val="00206798"/>
    <w:rsid w:val="00216C6E"/>
    <w:rsid w:val="00263CD9"/>
    <w:rsid w:val="00273E5E"/>
    <w:rsid w:val="002A2217"/>
    <w:rsid w:val="002B7929"/>
    <w:rsid w:val="002D66D5"/>
    <w:rsid w:val="002F039A"/>
    <w:rsid w:val="0030439F"/>
    <w:rsid w:val="00306C9C"/>
    <w:rsid w:val="00324383"/>
    <w:rsid w:val="00336DA6"/>
    <w:rsid w:val="00385492"/>
    <w:rsid w:val="003950B4"/>
    <w:rsid w:val="00421676"/>
    <w:rsid w:val="00425397"/>
    <w:rsid w:val="00443AB3"/>
    <w:rsid w:val="004476F4"/>
    <w:rsid w:val="004609BE"/>
    <w:rsid w:val="0047486E"/>
    <w:rsid w:val="004A395F"/>
    <w:rsid w:val="004A7B45"/>
    <w:rsid w:val="004C7AA6"/>
    <w:rsid w:val="004D2EA1"/>
    <w:rsid w:val="004D5F1F"/>
    <w:rsid w:val="005334A5"/>
    <w:rsid w:val="00533684"/>
    <w:rsid w:val="00562C2D"/>
    <w:rsid w:val="005937AC"/>
    <w:rsid w:val="005B1237"/>
    <w:rsid w:val="005B7A34"/>
    <w:rsid w:val="005D0E3E"/>
    <w:rsid w:val="006544D2"/>
    <w:rsid w:val="00685A97"/>
    <w:rsid w:val="006A4793"/>
    <w:rsid w:val="006A7D4F"/>
    <w:rsid w:val="006B726F"/>
    <w:rsid w:val="006D46E2"/>
    <w:rsid w:val="006D722D"/>
    <w:rsid w:val="0073047B"/>
    <w:rsid w:val="00730D8C"/>
    <w:rsid w:val="00782200"/>
    <w:rsid w:val="0078504E"/>
    <w:rsid w:val="00792867"/>
    <w:rsid w:val="00792EB6"/>
    <w:rsid w:val="0079473E"/>
    <w:rsid w:val="007A0175"/>
    <w:rsid w:val="007A47E9"/>
    <w:rsid w:val="007D31B9"/>
    <w:rsid w:val="007F6776"/>
    <w:rsid w:val="0080346F"/>
    <w:rsid w:val="00813FB0"/>
    <w:rsid w:val="00830963"/>
    <w:rsid w:val="008609FA"/>
    <w:rsid w:val="008611F2"/>
    <w:rsid w:val="00874196"/>
    <w:rsid w:val="008829DB"/>
    <w:rsid w:val="008979E2"/>
    <w:rsid w:val="008B4976"/>
    <w:rsid w:val="008E05AA"/>
    <w:rsid w:val="008E1C6A"/>
    <w:rsid w:val="008F3622"/>
    <w:rsid w:val="00902BE9"/>
    <w:rsid w:val="0092033A"/>
    <w:rsid w:val="009529F5"/>
    <w:rsid w:val="00982975"/>
    <w:rsid w:val="009C1638"/>
    <w:rsid w:val="009C2572"/>
    <w:rsid w:val="009E0FFA"/>
    <w:rsid w:val="009F38E6"/>
    <w:rsid w:val="00A23090"/>
    <w:rsid w:val="00A34B26"/>
    <w:rsid w:val="00A50D44"/>
    <w:rsid w:val="00A77342"/>
    <w:rsid w:val="00A94414"/>
    <w:rsid w:val="00AA4C6B"/>
    <w:rsid w:val="00AB1E26"/>
    <w:rsid w:val="00AF44EF"/>
    <w:rsid w:val="00B07D03"/>
    <w:rsid w:val="00B254D1"/>
    <w:rsid w:val="00B25A5B"/>
    <w:rsid w:val="00B60BEC"/>
    <w:rsid w:val="00BC3444"/>
    <w:rsid w:val="00BC4EA9"/>
    <w:rsid w:val="00BC5CF5"/>
    <w:rsid w:val="00BC6584"/>
    <w:rsid w:val="00C31D00"/>
    <w:rsid w:val="00C76975"/>
    <w:rsid w:val="00CD4757"/>
    <w:rsid w:val="00CE2485"/>
    <w:rsid w:val="00D066A4"/>
    <w:rsid w:val="00D07563"/>
    <w:rsid w:val="00D238B0"/>
    <w:rsid w:val="00D25CA2"/>
    <w:rsid w:val="00D3225A"/>
    <w:rsid w:val="00D32395"/>
    <w:rsid w:val="00D577CC"/>
    <w:rsid w:val="00D6270E"/>
    <w:rsid w:val="00D80E3B"/>
    <w:rsid w:val="00D95E20"/>
    <w:rsid w:val="00DA5E5C"/>
    <w:rsid w:val="00DC4A1D"/>
    <w:rsid w:val="00E24FB1"/>
    <w:rsid w:val="00E56295"/>
    <w:rsid w:val="00EE02DF"/>
    <w:rsid w:val="00F123D7"/>
    <w:rsid w:val="00F170FD"/>
    <w:rsid w:val="00F74D44"/>
    <w:rsid w:val="00F81958"/>
    <w:rsid w:val="00FA5FB6"/>
    <w:rsid w:val="00FA69D6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  <w15:chartTrackingRefBased/>
  <w15:docId w15:val="{53C5A73C-2A81-4B7B-A8E0-86F5B07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1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</w:rPr>
  </w:style>
  <w:style w:type="paragraph" w:styleId="Ttulo3">
    <w:name w:val="heading 3"/>
    <w:basedOn w:val="Normal3"/>
    <w:next w:val="Normal4"/>
    <w:qFormat/>
    <w:pPr>
      <w:keepNext/>
      <w:tabs>
        <w:tab w:val="left" w:pos="1276"/>
      </w:tabs>
      <w:spacing w:before="240"/>
      <w:ind w:left="1276" w:hanging="1276"/>
    </w:pPr>
    <w:rPr>
      <w:b/>
      <w:caps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ind w:left="993" w:hanging="14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firstLine="851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color w:val="000000"/>
    </w:rPr>
  </w:style>
  <w:style w:type="paragraph" w:styleId="Ttulo9">
    <w:name w:val="heading 9"/>
    <w:basedOn w:val="Normal"/>
    <w:next w:val="Normal"/>
    <w:qFormat/>
    <w:pPr>
      <w:keepNext/>
      <w:ind w:left="2835"/>
      <w:outlineLvl w:val="8"/>
    </w:pPr>
    <w:rPr>
      <w:rFonts w:ascii="Swis721 Md BT" w:hAnsi="Swis721 Md BT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3">
    <w:name w:val="Normal 3"/>
    <w:basedOn w:val="Normal"/>
    <w:pPr>
      <w:keepLines/>
      <w:numPr>
        <w:ilvl w:val="2"/>
        <w:numId w:val="16"/>
      </w:numPr>
      <w:tabs>
        <w:tab w:val="clear" w:pos="720"/>
      </w:tabs>
      <w:spacing w:before="120"/>
      <w:jc w:val="both"/>
      <w:outlineLvl w:val="2"/>
    </w:pPr>
    <w:rPr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16"/>
      </w:numPr>
      <w:tabs>
        <w:tab w:val="clear" w:pos="1080"/>
      </w:tabs>
      <w:spacing w:before="120"/>
      <w:jc w:val="both"/>
      <w:outlineLvl w:val="3"/>
    </w:pPr>
    <w:rPr>
      <w:spacing w:val="1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 Narrow" w:hAnsi="Arial Narrow"/>
    </w:rPr>
  </w:style>
  <w:style w:type="character" w:styleId="Hyperlink">
    <w:name w:val="Hyperlink"/>
    <w:rPr>
      <w:color w:val="0000FF"/>
      <w:u w:val="single"/>
    </w:rPr>
  </w:style>
  <w:style w:type="paragraph" w:customStyle="1" w:styleId="Normal1">
    <w:name w:val="Normal 1"/>
    <w:basedOn w:val="Normal"/>
    <w:next w:val="Normal2"/>
    <w:pPr>
      <w:keepLines/>
      <w:numPr>
        <w:numId w:val="16"/>
      </w:numPr>
      <w:tabs>
        <w:tab w:val="clear" w:pos="360"/>
      </w:tabs>
      <w:spacing w:before="120"/>
      <w:jc w:val="both"/>
      <w:outlineLvl w:val="0"/>
    </w:pPr>
    <w:rPr>
      <w:spacing w:val="10"/>
    </w:rPr>
  </w:style>
  <w:style w:type="paragraph" w:customStyle="1" w:styleId="Normal2">
    <w:name w:val="Normal 2"/>
    <w:basedOn w:val="Normal"/>
    <w:pPr>
      <w:keepLines/>
      <w:numPr>
        <w:ilvl w:val="1"/>
        <w:numId w:val="16"/>
      </w:numPr>
      <w:tabs>
        <w:tab w:val="clear" w:pos="720"/>
      </w:tabs>
      <w:spacing w:before="120"/>
      <w:jc w:val="both"/>
      <w:outlineLvl w:val="1"/>
    </w:pPr>
    <w:rPr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16"/>
      </w:numPr>
      <w:tabs>
        <w:tab w:val="clear" w:pos="1080"/>
      </w:tabs>
      <w:spacing w:before="120"/>
      <w:jc w:val="both"/>
      <w:outlineLvl w:val="4"/>
    </w:pPr>
    <w:rPr>
      <w:spacing w:val="10"/>
    </w:rPr>
  </w:style>
  <w:style w:type="paragraph" w:customStyle="1" w:styleId="Marcador">
    <w:name w:val="Marcador"/>
    <w:basedOn w:val="Normal"/>
    <w:pPr>
      <w:keepLines/>
      <w:numPr>
        <w:numId w:val="19"/>
      </w:numPr>
      <w:tabs>
        <w:tab w:val="clear" w:pos="360"/>
      </w:tabs>
      <w:spacing w:line="240" w:lineRule="exact"/>
      <w:ind w:left="142" w:hanging="142"/>
      <w:jc w:val="both"/>
    </w:pPr>
    <w:rPr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16"/>
      </w:numPr>
      <w:tabs>
        <w:tab w:val="clear" w:pos="1080"/>
      </w:tabs>
      <w:spacing w:before="120"/>
      <w:jc w:val="both"/>
      <w:outlineLvl w:val="5"/>
    </w:pPr>
    <w:rPr>
      <w:spacing w:val="10"/>
    </w:rPr>
  </w:style>
  <w:style w:type="paragraph" w:styleId="Recuodecorpodetexto2">
    <w:name w:val="Body Text Indent 2"/>
    <w:basedOn w:val="Normal"/>
    <w:pPr>
      <w:keepLines/>
      <w:spacing w:before="60"/>
      <w:ind w:left="851" w:hanging="142"/>
      <w:jc w:val="both"/>
    </w:pPr>
    <w:rPr>
      <w:spacing w:val="10"/>
    </w:rPr>
  </w:style>
  <w:style w:type="paragraph" w:styleId="Recuodecorpodetexto3">
    <w:name w:val="Body Text Indent 3"/>
    <w:basedOn w:val="Normal"/>
    <w:pPr>
      <w:keepLines/>
      <w:spacing w:before="60"/>
      <w:ind w:firstLine="709"/>
      <w:jc w:val="both"/>
    </w:pPr>
    <w:rPr>
      <w:spacing w:val="10"/>
    </w:rPr>
  </w:style>
  <w:style w:type="paragraph" w:customStyle="1" w:styleId="Prefcio1">
    <w:name w:val="Prefácio1"/>
    <w:basedOn w:val="Prefcio"/>
    <w:pPr>
      <w:spacing w:before="340"/>
    </w:pPr>
    <w:rPr>
      <w:b/>
      <w:caps/>
    </w:rPr>
  </w:style>
  <w:style w:type="paragraph" w:customStyle="1" w:styleId="Prefcio">
    <w:name w:val="Prefácio"/>
    <w:basedOn w:val="Normal"/>
    <w:pPr>
      <w:keepLines/>
      <w:jc w:val="both"/>
    </w:pPr>
    <w:rPr>
      <w:spacing w:val="10"/>
    </w:rPr>
  </w:style>
  <w:style w:type="paragraph" w:styleId="Legenda">
    <w:name w:val="caption"/>
    <w:basedOn w:val="Normal"/>
    <w:next w:val="Normal"/>
    <w:qFormat/>
    <w:pPr>
      <w:jc w:val="both"/>
    </w:pPr>
    <w:rPr>
      <w:rFonts w:ascii="Arial Narrow" w:hAnsi="Arial Narrow"/>
      <w:b/>
      <w:snapToGrid w:val="0"/>
      <w:sz w:val="22"/>
    </w:rPr>
  </w:style>
  <w:style w:type="paragraph" w:styleId="Ttulodendiceremissivo">
    <w:name w:val="index heading"/>
    <w:basedOn w:val="Normal"/>
    <w:next w:val="Remissivo1"/>
    <w:semiHidden/>
    <w:pPr>
      <w:keepLines/>
      <w:spacing w:before="60"/>
      <w:jc w:val="both"/>
    </w:pPr>
    <w:rPr>
      <w:b/>
      <w:spacing w:val="10"/>
    </w:rPr>
  </w:style>
  <w:style w:type="paragraph" w:styleId="Remissivo1">
    <w:name w:val="index 1"/>
    <w:basedOn w:val="Normal"/>
    <w:next w:val="Normal"/>
    <w:autoRedefine/>
    <w:semiHidden/>
    <w:pPr>
      <w:keepLines/>
      <w:spacing w:before="60"/>
      <w:ind w:left="180" w:hanging="180"/>
      <w:jc w:val="both"/>
    </w:pPr>
    <w:rPr>
      <w:spacing w:val="10"/>
    </w:rPr>
  </w:style>
  <w:style w:type="paragraph" w:styleId="Sumrio1">
    <w:name w:val="toc 1"/>
    <w:basedOn w:val="Normal"/>
    <w:next w:val="Normal"/>
    <w:autoRedefine/>
    <w:semiHidden/>
    <w:rPr>
      <w:sz w:val="14"/>
    </w:rPr>
  </w:style>
  <w:style w:type="paragraph" w:styleId="Recuodecorpodetexto">
    <w:name w:val="Body Text Indent"/>
    <w:basedOn w:val="Normal"/>
    <w:pPr>
      <w:ind w:left="993"/>
      <w:jc w:val="both"/>
    </w:pPr>
  </w:style>
  <w:style w:type="paragraph" w:customStyle="1" w:styleId="EstloMNTexto">
    <w:name w:val="Estílo MN Texto"/>
    <w:pPr>
      <w:keepNext/>
      <w:tabs>
        <w:tab w:val="left" w:pos="850"/>
        <w:tab w:val="left" w:pos="947"/>
      </w:tabs>
      <w:spacing w:line="270" w:lineRule="atLeast"/>
      <w:jc w:val="both"/>
    </w:pPr>
    <w:rPr>
      <w:rFonts w:ascii="Arial" w:hAnsi="Arial"/>
      <w:snapToGrid w:val="0"/>
      <w:color w:val="000000"/>
      <w:sz w:val="18"/>
    </w:rPr>
  </w:style>
  <w:style w:type="paragraph" w:styleId="Sumrio5">
    <w:name w:val="toc 5"/>
    <w:basedOn w:val="Normal"/>
    <w:next w:val="Normal"/>
    <w:autoRedefine/>
    <w:semiHidden/>
    <w:pPr>
      <w:keepLines/>
      <w:jc w:val="both"/>
    </w:pPr>
    <w:rPr>
      <w:b/>
      <w:spacing w:val="10"/>
    </w:rPr>
  </w:style>
  <w:style w:type="paragraph" w:styleId="Corpodetexto2">
    <w:name w:val="Body Text 2"/>
    <w:basedOn w:val="Normal"/>
    <w:pPr>
      <w:jc w:val="both"/>
    </w:pPr>
    <w:rPr>
      <w:rFonts w:ascii="Swis721 BT" w:hAnsi="Swis721 BT"/>
      <w:b/>
      <w:spacing w:val="10"/>
    </w:rPr>
  </w:style>
  <w:style w:type="paragraph" w:customStyle="1" w:styleId="MNN1">
    <w:name w:val="MNN1"/>
    <w:next w:val="Normal"/>
    <w:pPr>
      <w:numPr>
        <w:numId w:val="46"/>
      </w:numPr>
    </w:pPr>
    <w:rPr>
      <w:rFonts w:ascii="Arial" w:hAnsi="Arial"/>
      <w:noProof/>
      <w:spacing w:val="10"/>
      <w:sz w:val="18"/>
    </w:rPr>
  </w:style>
  <w:style w:type="paragraph" w:styleId="Corpodetexto3">
    <w:name w:val="Body Text 3"/>
    <w:basedOn w:val="Normal"/>
    <w:rPr>
      <w:color w:val="FF0000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Justificado">
    <w:name w:val="Normal + Justificado"/>
    <w:basedOn w:val="Normal"/>
    <w:pPr>
      <w:tabs>
        <w:tab w:val="left" w:pos="8505"/>
      </w:tabs>
      <w:jc w:val="both"/>
    </w:pPr>
    <w:rPr>
      <w:color w:val="000000"/>
    </w:rPr>
  </w:style>
  <w:style w:type="table" w:styleId="Tabelacomgrade">
    <w:name w:val="Table Grid"/>
    <w:basedOn w:val="Tabelanormal"/>
    <w:rsid w:val="004A39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link w:val="Cabealho"/>
    <w:uiPriority w:val="99"/>
    <w:rsid w:val="004D2EA1"/>
    <w:rPr>
      <w:rFonts w:ascii="Arial" w:hAnsi="Arial"/>
      <w:sz w:val="18"/>
    </w:rPr>
  </w:style>
  <w:style w:type="character" w:customStyle="1" w:styleId="RodapChar">
    <w:name w:val="Rodapé Char"/>
    <w:link w:val="Rodap"/>
    <w:uiPriority w:val="99"/>
    <w:rsid w:val="004D2EA1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25759\Documents\TFS%20new\SIMTR\9-ambiente\MO_15128_003\MO15128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MO15128003</Template>
  <TotalTime>135</TotalTime>
  <Pages>1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PARTICULAR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Ana Flavia Netto</dc:creator>
  <cp:keywords/>
  <cp:lastModifiedBy>Ana Flavia Netto</cp:lastModifiedBy>
  <cp:revision>4</cp:revision>
  <cp:lastPrinted>2013-09-13T14:38:00Z</cp:lastPrinted>
  <dcterms:created xsi:type="dcterms:W3CDTF">2018-02-15T15:22:00Z</dcterms:created>
  <dcterms:modified xsi:type="dcterms:W3CDTF">2018-02-15T17:37:00Z</dcterms:modified>
</cp:coreProperties>
</file>